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136F4" w14:textId="77777777" w:rsidR="00753907" w:rsidRDefault="00733851" w:rsidP="00733851">
      <w:pPr>
        <w:jc w:val="center"/>
        <w:rPr>
          <w:b/>
          <w:bCs/>
          <w:sz w:val="36"/>
          <w:szCs w:val="36"/>
        </w:rPr>
      </w:pPr>
      <w:r w:rsidRPr="00733851">
        <w:rPr>
          <w:b/>
          <w:bCs/>
          <w:sz w:val="36"/>
          <w:szCs w:val="36"/>
        </w:rPr>
        <w:t>User Acceptance Testing (UAT)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733851" w14:paraId="67CC767A" w14:textId="77777777" w:rsidTr="00A304D2">
        <w:tc>
          <w:tcPr>
            <w:tcW w:w="2830" w:type="dxa"/>
          </w:tcPr>
          <w:p w14:paraId="534609D4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Date</w:t>
            </w:r>
          </w:p>
        </w:tc>
        <w:tc>
          <w:tcPr>
            <w:tcW w:w="6186" w:type="dxa"/>
          </w:tcPr>
          <w:p w14:paraId="40F3E607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936D730" w14:textId="77777777" w:rsidTr="00A304D2">
        <w:tc>
          <w:tcPr>
            <w:tcW w:w="2830" w:type="dxa"/>
          </w:tcPr>
          <w:p w14:paraId="29EA21A7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Team ID</w:t>
            </w:r>
          </w:p>
        </w:tc>
        <w:tc>
          <w:tcPr>
            <w:tcW w:w="6186" w:type="dxa"/>
          </w:tcPr>
          <w:p w14:paraId="1619DCC3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  <w:tr w:rsidR="00733851" w14:paraId="728BEA02" w14:textId="77777777" w:rsidTr="00A304D2">
        <w:tc>
          <w:tcPr>
            <w:tcW w:w="2830" w:type="dxa"/>
          </w:tcPr>
          <w:p w14:paraId="47EA4F0A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Project Name</w:t>
            </w:r>
          </w:p>
        </w:tc>
        <w:tc>
          <w:tcPr>
            <w:tcW w:w="6186" w:type="dxa"/>
          </w:tcPr>
          <w:p w14:paraId="02E6FD31" w14:textId="6EE3E13D" w:rsidR="00733851" w:rsidRDefault="00A304D2" w:rsidP="00A304D2">
            <w:pPr>
              <w:rPr>
                <w:sz w:val="36"/>
                <w:szCs w:val="36"/>
              </w:rPr>
            </w:pPr>
            <w:proofErr w:type="spellStart"/>
            <w:r w:rsidRPr="00CA755B">
              <w:rPr>
                <w:sz w:val="28"/>
                <w:szCs w:val="28"/>
              </w:rPr>
              <w:t>FitFlex</w:t>
            </w:r>
            <w:proofErr w:type="spellEnd"/>
            <w:r w:rsidRPr="00CA755B">
              <w:rPr>
                <w:sz w:val="28"/>
                <w:szCs w:val="28"/>
              </w:rPr>
              <w:t>: Your Personal Fitness Companion</w:t>
            </w:r>
          </w:p>
        </w:tc>
      </w:tr>
      <w:tr w:rsidR="00733851" w14:paraId="53E10594" w14:textId="77777777" w:rsidTr="00A304D2">
        <w:tc>
          <w:tcPr>
            <w:tcW w:w="2830" w:type="dxa"/>
          </w:tcPr>
          <w:p w14:paraId="7C9D4B2E" w14:textId="77777777" w:rsidR="00733851" w:rsidRPr="00CA755B" w:rsidRDefault="00733851" w:rsidP="00733851">
            <w:pPr>
              <w:rPr>
                <w:sz w:val="28"/>
                <w:szCs w:val="28"/>
              </w:rPr>
            </w:pPr>
            <w:r w:rsidRPr="00CA755B">
              <w:rPr>
                <w:sz w:val="28"/>
                <w:szCs w:val="28"/>
              </w:rPr>
              <w:t>Maximum Marks</w:t>
            </w:r>
          </w:p>
        </w:tc>
        <w:tc>
          <w:tcPr>
            <w:tcW w:w="6186" w:type="dxa"/>
          </w:tcPr>
          <w:p w14:paraId="395A2F9A" w14:textId="77777777" w:rsidR="00733851" w:rsidRDefault="00733851" w:rsidP="0073385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A9FE869" w14:textId="77777777" w:rsidR="00733851" w:rsidRDefault="00733851" w:rsidP="00733851">
      <w:pPr>
        <w:rPr>
          <w:b/>
          <w:bCs/>
          <w:sz w:val="36"/>
          <w:szCs w:val="36"/>
        </w:rPr>
      </w:pPr>
    </w:p>
    <w:p w14:paraId="63A408B1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Overview:</w:t>
      </w:r>
    </w:p>
    <w:p w14:paraId="26EE5494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Name</w:t>
      </w:r>
      <w:r w:rsidRPr="00733851">
        <w:rPr>
          <w:sz w:val="28"/>
          <w:szCs w:val="28"/>
        </w:rPr>
        <w:t xml:space="preserve">: </w:t>
      </w:r>
      <w:proofErr w:type="spellStart"/>
      <w:r w:rsidRPr="00CA755B">
        <w:rPr>
          <w:sz w:val="28"/>
          <w:szCs w:val="28"/>
        </w:rPr>
        <w:t>FitFlex</w:t>
      </w:r>
      <w:proofErr w:type="spellEnd"/>
      <w:r w:rsidRPr="00CA755B">
        <w:rPr>
          <w:sz w:val="28"/>
          <w:szCs w:val="28"/>
        </w:rPr>
        <w:t>: Your Personal Fitness Companion</w:t>
      </w:r>
    </w:p>
    <w:p w14:paraId="202F8949" w14:textId="461774C3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Description</w:t>
      </w:r>
      <w:r w:rsidRPr="00733851">
        <w:rPr>
          <w:sz w:val="28"/>
          <w:szCs w:val="28"/>
        </w:rPr>
        <w:t xml:space="preserve">: </w:t>
      </w:r>
      <w:r w:rsidR="005533D5">
        <w:rPr>
          <w:sz w:val="28"/>
          <w:szCs w:val="28"/>
        </w:rPr>
        <w:t>The overarching aim of</w:t>
      </w:r>
      <w:bookmarkStart w:id="0" w:name="_GoBack"/>
      <w:bookmarkEnd w:id="0"/>
      <w:r w:rsidRPr="00733851">
        <w:rPr>
          <w:sz w:val="28"/>
          <w:szCs w:val="28"/>
        </w:rPr>
        <w:t xml:space="preserve">: </w:t>
      </w:r>
      <w:proofErr w:type="spellStart"/>
      <w:r w:rsidRPr="00CA755B">
        <w:rPr>
          <w:sz w:val="28"/>
          <w:szCs w:val="28"/>
        </w:rPr>
        <w:t>FitFlex</w:t>
      </w:r>
      <w:proofErr w:type="spellEnd"/>
      <w:r w:rsidRPr="00CA755B">
        <w:rPr>
          <w:sz w:val="28"/>
          <w:szCs w:val="28"/>
        </w:rPr>
        <w:t>: Your Personal Fitness Companion is to offer an accessible platform tailored for individuals passionate about fitness, exercise, and holistic well-being.</w:t>
      </w:r>
    </w:p>
    <w:p w14:paraId="5AB26EFD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Project Version</w:t>
      </w:r>
      <w:r w:rsidRPr="00733851">
        <w:rPr>
          <w:sz w:val="28"/>
          <w:szCs w:val="28"/>
        </w:rPr>
        <w:t xml:space="preserve">: </w:t>
      </w:r>
    </w:p>
    <w:p w14:paraId="0A58C5F7" w14:textId="77777777" w:rsidR="00733851" w:rsidRPr="00CA755B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Period:</w:t>
      </w:r>
      <w:r w:rsidRPr="00733851">
        <w:rPr>
          <w:sz w:val="28"/>
          <w:szCs w:val="28"/>
        </w:rPr>
        <w:t xml:space="preserve"> </w:t>
      </w:r>
    </w:p>
    <w:p w14:paraId="0AAF5758" w14:textId="77777777" w:rsidR="00733851" w:rsidRDefault="00733851" w:rsidP="00733851">
      <w:pPr>
        <w:rPr>
          <w:sz w:val="36"/>
          <w:szCs w:val="36"/>
        </w:rPr>
      </w:pPr>
    </w:p>
    <w:p w14:paraId="03B690CE" w14:textId="77777777" w:rsidR="00733851" w:rsidRPr="00733851" w:rsidRDefault="00733851" w:rsidP="00733851">
      <w:p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Testing Scope:</w:t>
      </w:r>
    </w:p>
    <w:p w14:paraId="0DDDED68" w14:textId="77777777" w:rsidR="00733851" w:rsidRPr="00CA755B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 xml:space="preserve">Features and Functionalities to be </w:t>
      </w:r>
      <w:proofErr w:type="gramStart"/>
      <w:r w:rsidRPr="00733851">
        <w:rPr>
          <w:b/>
          <w:bCs/>
          <w:sz w:val="28"/>
          <w:szCs w:val="28"/>
        </w:rPr>
        <w:t>Tested</w:t>
      </w:r>
      <w:proofErr w:type="gramEnd"/>
      <w:r w:rsidRPr="00CA755B">
        <w:rPr>
          <w:b/>
          <w:bCs/>
          <w:sz w:val="28"/>
          <w:szCs w:val="28"/>
        </w:rPr>
        <w:t>:</w:t>
      </w:r>
    </w:p>
    <w:p w14:paraId="15E95599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CA755B">
        <w:rPr>
          <w:b/>
          <w:bCs/>
          <w:sz w:val="28"/>
          <w:szCs w:val="28"/>
        </w:rPr>
        <w:t>Dashboard and Goal Tracking</w:t>
      </w:r>
    </w:p>
    <w:p w14:paraId="33858581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Daily, weekly, and monthly tracking of workouts and progress.</w:t>
      </w:r>
    </w:p>
    <w:p w14:paraId="245F852D" w14:textId="77777777" w:rsidR="00733851" w:rsidRPr="00733851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Personalized goal setting and tracking.</w:t>
      </w:r>
    </w:p>
    <w:p w14:paraId="7F84C49E" w14:textId="77777777" w:rsidR="00733851" w:rsidRPr="00CA755B" w:rsidRDefault="00733851" w:rsidP="00733851">
      <w:pPr>
        <w:numPr>
          <w:ilvl w:val="0"/>
          <w:numId w:val="1"/>
        </w:numPr>
        <w:rPr>
          <w:sz w:val="28"/>
          <w:szCs w:val="28"/>
        </w:rPr>
      </w:pPr>
      <w:r w:rsidRPr="00733851">
        <w:rPr>
          <w:sz w:val="28"/>
          <w:szCs w:val="28"/>
        </w:rPr>
        <w:t>Dashboard displaying fitness metrics (e.g., calories burned, steps, workout duration).</w:t>
      </w:r>
    </w:p>
    <w:p w14:paraId="2377E739" w14:textId="77777777" w:rsidR="00733851" w:rsidRPr="00733851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33851">
        <w:rPr>
          <w:b/>
          <w:bCs/>
          <w:sz w:val="28"/>
          <w:szCs w:val="28"/>
        </w:rPr>
        <w:t>Workout Library and Customization</w:t>
      </w:r>
    </w:p>
    <w:p w14:paraId="49EE3911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Access to workout library, categorized by type, difficulty, and duration.</w:t>
      </w:r>
    </w:p>
    <w:p w14:paraId="53102654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Ability to select and start workouts.</w:t>
      </w:r>
    </w:p>
    <w:p w14:paraId="2D9B4699" w14:textId="77777777" w:rsidR="00733851" w:rsidRPr="00733851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Custom workout creation and saving.</w:t>
      </w:r>
    </w:p>
    <w:p w14:paraId="38F02C81" w14:textId="77777777" w:rsidR="00733851" w:rsidRPr="00CA755B" w:rsidRDefault="00733851" w:rsidP="0073385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33851">
        <w:rPr>
          <w:sz w:val="28"/>
          <w:szCs w:val="28"/>
        </w:rPr>
        <w:t>Video or animated workout demonstrations.</w:t>
      </w:r>
    </w:p>
    <w:p w14:paraId="70E8314B" w14:textId="77777777" w:rsidR="00733851" w:rsidRPr="00CA755B" w:rsidRDefault="00733851" w:rsidP="00733851">
      <w:pPr>
        <w:pStyle w:val="ListParagraph"/>
        <w:rPr>
          <w:sz w:val="28"/>
          <w:szCs w:val="28"/>
        </w:rPr>
      </w:pPr>
    </w:p>
    <w:p w14:paraId="16B801AF" w14:textId="77777777" w:rsidR="00733851" w:rsidRPr="00CA755B" w:rsidRDefault="00733851" w:rsidP="0073385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Wearable and Device Integration</w:t>
      </w:r>
    </w:p>
    <w:p w14:paraId="2C255EBB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Syncing with popular wearable devices (e.g., Fitbit, Apple Watch).</w:t>
      </w:r>
    </w:p>
    <w:p w14:paraId="30B002B4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t>Pulling data from health apps (e.g., Apple Health, Google Fit).</w:t>
      </w:r>
    </w:p>
    <w:p w14:paraId="6B6473E7" w14:textId="77777777" w:rsidR="00733851" w:rsidRPr="00733851" w:rsidRDefault="00733851" w:rsidP="0073385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33851">
        <w:rPr>
          <w:sz w:val="28"/>
          <w:szCs w:val="28"/>
        </w:rPr>
        <w:lastRenderedPageBreak/>
        <w:t>Displaying real-time data and analytics from wearable devices.</w:t>
      </w:r>
    </w:p>
    <w:p w14:paraId="07BF4DD2" w14:textId="77777777" w:rsidR="00733851" w:rsidRPr="00733851" w:rsidRDefault="00733851" w:rsidP="00733851">
      <w:pPr>
        <w:pStyle w:val="ListParagraph"/>
        <w:rPr>
          <w:sz w:val="28"/>
          <w:szCs w:val="28"/>
        </w:rPr>
      </w:pPr>
    </w:p>
    <w:p w14:paraId="4E593138" w14:textId="77777777" w:rsidR="00733851" w:rsidRPr="00733851" w:rsidRDefault="00733851" w:rsidP="00733851">
      <w:pPr>
        <w:rPr>
          <w:sz w:val="28"/>
          <w:szCs w:val="28"/>
        </w:rPr>
      </w:pPr>
    </w:p>
    <w:p w14:paraId="4EC1FE25" w14:textId="1AD30E0F" w:rsidR="00733851" w:rsidRPr="00733851" w:rsidRDefault="00733851" w:rsidP="00733851">
      <w:pPr>
        <w:rPr>
          <w:b/>
          <w:bCs/>
          <w:sz w:val="28"/>
          <w:szCs w:val="28"/>
        </w:rPr>
      </w:pPr>
      <w:r w:rsidRPr="00733851">
        <w:rPr>
          <w:sz w:val="28"/>
          <w:szCs w:val="28"/>
        </w:rPr>
        <w:t xml:space="preserve"> </w:t>
      </w:r>
      <w:r w:rsidRPr="00733851">
        <w:rPr>
          <w:b/>
          <w:bCs/>
          <w:sz w:val="28"/>
          <w:szCs w:val="28"/>
        </w:rPr>
        <w:t xml:space="preserve">User Stories or Requirements to be </w:t>
      </w:r>
      <w:proofErr w:type="gramStart"/>
      <w:r w:rsidRPr="00733851">
        <w:rPr>
          <w:b/>
          <w:bCs/>
          <w:sz w:val="28"/>
          <w:szCs w:val="28"/>
        </w:rPr>
        <w:t>Tested</w:t>
      </w:r>
      <w:r w:rsidR="005602A1">
        <w:rPr>
          <w:b/>
          <w:bCs/>
          <w:sz w:val="28"/>
          <w:szCs w:val="28"/>
        </w:rPr>
        <w:t xml:space="preserve"> </w:t>
      </w:r>
      <w:r w:rsidRPr="00CA755B">
        <w:rPr>
          <w:b/>
          <w:bCs/>
          <w:sz w:val="28"/>
          <w:szCs w:val="28"/>
        </w:rPr>
        <w:t>:</w:t>
      </w:r>
      <w:proofErr w:type="gramEnd"/>
    </w:p>
    <w:p w14:paraId="033FB241" w14:textId="5C03DA1A" w:rsidR="00733851" w:rsidRPr="00CA755B" w:rsidRDefault="00CA755B" w:rsidP="00CA755B">
      <w:pPr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 xml:space="preserve">     1.</w:t>
      </w:r>
      <w:r w:rsidR="005602A1">
        <w:rPr>
          <w:b/>
          <w:bCs/>
          <w:sz w:val="28"/>
          <w:szCs w:val="28"/>
        </w:rPr>
        <w:t xml:space="preserve">  </w:t>
      </w:r>
      <w:r w:rsidR="00733851" w:rsidRPr="00CA755B">
        <w:rPr>
          <w:b/>
          <w:bCs/>
          <w:sz w:val="28"/>
          <w:szCs w:val="28"/>
        </w:rPr>
        <w:t>Setting Fitness Goals</w:t>
      </w:r>
    </w:p>
    <w:p w14:paraId="3DA60ECD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set fitness goals so that I can track my progress.</w:t>
      </w:r>
    </w:p>
    <w:p w14:paraId="2692A83E" w14:textId="77777777" w:rsidR="00733851" w:rsidRPr="00733851" w:rsidRDefault="00733851" w:rsidP="00733851">
      <w:pPr>
        <w:numPr>
          <w:ilvl w:val="0"/>
          <w:numId w:val="5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reminders about my goals, so I stay motivated.</w:t>
      </w:r>
    </w:p>
    <w:p w14:paraId="634D0DDD" w14:textId="55A238B4" w:rsidR="00733851" w:rsidRPr="00CA755B" w:rsidRDefault="00CA755B" w:rsidP="00CA755B">
      <w:pPr>
        <w:ind w:left="360"/>
        <w:rPr>
          <w:sz w:val="28"/>
          <w:szCs w:val="28"/>
        </w:rPr>
      </w:pPr>
      <w:r w:rsidRPr="00CA755B">
        <w:rPr>
          <w:b/>
          <w:bCs/>
          <w:sz w:val="28"/>
          <w:szCs w:val="28"/>
        </w:rPr>
        <w:t>2.</w:t>
      </w:r>
      <w:r w:rsidR="00174D6D">
        <w:rPr>
          <w:b/>
          <w:bCs/>
          <w:sz w:val="28"/>
          <w:szCs w:val="28"/>
        </w:rPr>
        <w:t xml:space="preserve"> </w:t>
      </w:r>
      <w:r w:rsidR="00733851" w:rsidRPr="00CA755B">
        <w:rPr>
          <w:b/>
          <w:bCs/>
          <w:sz w:val="28"/>
          <w:szCs w:val="28"/>
        </w:rPr>
        <w:t>Workout Discovery and Recommendations</w:t>
      </w:r>
    </w:p>
    <w:p w14:paraId="1E19D218" w14:textId="77777777" w:rsidR="00733851" w:rsidRPr="00733851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browse workouts based on my fitness level, so I find suitable exercises.</w:t>
      </w:r>
    </w:p>
    <w:p w14:paraId="5F9DB164" w14:textId="77777777" w:rsidR="00733851" w:rsidRPr="00CA755B" w:rsidRDefault="00733851" w:rsidP="00733851">
      <w:pPr>
        <w:numPr>
          <w:ilvl w:val="0"/>
          <w:numId w:val="6"/>
        </w:numPr>
        <w:rPr>
          <w:sz w:val="28"/>
          <w:szCs w:val="28"/>
        </w:rPr>
      </w:pPr>
      <w:r w:rsidRPr="00733851">
        <w:rPr>
          <w:sz w:val="28"/>
          <w:szCs w:val="28"/>
        </w:rPr>
        <w:t>As a user, I want to receive workout suggestions based on my past activity, so I can improve progressively</w:t>
      </w:r>
      <w:r w:rsidRPr="00733851">
        <w:rPr>
          <w:i/>
          <w:iCs/>
          <w:sz w:val="28"/>
          <w:szCs w:val="28"/>
        </w:rPr>
        <w:t>.</w:t>
      </w:r>
    </w:p>
    <w:p w14:paraId="3FAB3EE4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3</w:t>
      </w:r>
      <w:r w:rsidRPr="00CA755B">
        <w:rPr>
          <w:i/>
          <w:iCs/>
          <w:sz w:val="28"/>
          <w:szCs w:val="28"/>
        </w:rPr>
        <w:t>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Subscription and Premium Features</w:t>
      </w:r>
    </w:p>
    <w:p w14:paraId="27988A72" w14:textId="77777777" w:rsidR="00CA755B" w:rsidRPr="00CA755B" w:rsidRDefault="00CA755B" w:rsidP="00CA755B">
      <w:pPr>
        <w:numPr>
          <w:ilvl w:val="0"/>
          <w:numId w:val="12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explore premium features before purchasing a subscription.</w:t>
      </w:r>
    </w:p>
    <w:p w14:paraId="2203F42F" w14:textId="77777777" w:rsidR="00CA755B" w:rsidRPr="00CA755B" w:rsidRDefault="00CA755B" w:rsidP="00CA755B">
      <w:pPr>
        <w:numPr>
          <w:ilvl w:val="0"/>
          <w:numId w:val="12"/>
        </w:numPr>
        <w:rPr>
          <w:i/>
          <w:iCs/>
          <w:sz w:val="28"/>
          <w:szCs w:val="28"/>
        </w:rPr>
      </w:pPr>
      <w:r w:rsidRPr="00CA755B">
        <w:rPr>
          <w:sz w:val="28"/>
          <w:szCs w:val="28"/>
        </w:rPr>
        <w:t>As a user, I want to manage my subscription within the app, so I can upgrade or cancel if necessary</w:t>
      </w:r>
      <w:r w:rsidRPr="00CA755B">
        <w:rPr>
          <w:i/>
          <w:iCs/>
          <w:sz w:val="28"/>
          <w:szCs w:val="28"/>
        </w:rPr>
        <w:t>.</w:t>
      </w:r>
    </w:p>
    <w:p w14:paraId="0CBB6E78" w14:textId="77777777" w:rsidR="00CA755B" w:rsidRPr="00CA755B" w:rsidRDefault="00CA755B" w:rsidP="00CA755B">
      <w:pPr>
        <w:ind w:left="360"/>
        <w:rPr>
          <w:i/>
          <w:iCs/>
          <w:sz w:val="28"/>
          <w:szCs w:val="28"/>
        </w:rPr>
      </w:pPr>
      <w:r w:rsidRPr="00CA755B">
        <w:rPr>
          <w:b/>
          <w:bCs/>
          <w:sz w:val="28"/>
          <w:szCs w:val="28"/>
        </w:rPr>
        <w:t>4.</w:t>
      </w:r>
      <w:r w:rsidRPr="00CA755B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IN"/>
          <w14:ligatures w14:val="none"/>
        </w:rPr>
        <w:t xml:space="preserve"> </w:t>
      </w:r>
      <w:r w:rsidRPr="00CA755B">
        <w:rPr>
          <w:b/>
          <w:bCs/>
          <w:i/>
          <w:iCs/>
          <w:sz w:val="28"/>
          <w:szCs w:val="28"/>
        </w:rPr>
        <w:t>Settings and Customizations</w:t>
      </w:r>
    </w:p>
    <w:p w14:paraId="0D899856" w14:textId="77777777" w:rsidR="00CA755B" w:rsidRP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customize my profile, so the app aligns with my preferences.</w:t>
      </w:r>
    </w:p>
    <w:p w14:paraId="72A5CB32" w14:textId="77777777" w:rsidR="00CA755B" w:rsidRDefault="00CA755B" w:rsidP="00CA755B">
      <w:pPr>
        <w:numPr>
          <w:ilvl w:val="1"/>
          <w:numId w:val="13"/>
        </w:numPr>
        <w:rPr>
          <w:sz w:val="28"/>
          <w:szCs w:val="28"/>
        </w:rPr>
      </w:pPr>
      <w:r w:rsidRPr="00CA755B">
        <w:rPr>
          <w:sz w:val="28"/>
          <w:szCs w:val="28"/>
        </w:rPr>
        <w:t>As a user, I want to manage privacy settings to control my data visibility and security.</w:t>
      </w:r>
    </w:p>
    <w:p w14:paraId="5D712098" w14:textId="77777777" w:rsidR="00884A82" w:rsidRDefault="00884A82" w:rsidP="00884A82">
      <w:pPr>
        <w:ind w:left="720"/>
        <w:rPr>
          <w:sz w:val="28"/>
          <w:szCs w:val="28"/>
        </w:rPr>
      </w:pPr>
    </w:p>
    <w:p w14:paraId="57FC428E" w14:textId="77777777" w:rsidR="00884A82" w:rsidRDefault="00884A82" w:rsidP="00884A82">
      <w:pPr>
        <w:ind w:left="720"/>
        <w:rPr>
          <w:sz w:val="28"/>
          <w:szCs w:val="28"/>
        </w:rPr>
      </w:pPr>
    </w:p>
    <w:p w14:paraId="03922B8A" w14:textId="77777777" w:rsidR="00884A82" w:rsidRDefault="00884A82" w:rsidP="00884A82">
      <w:pPr>
        <w:ind w:left="720"/>
        <w:rPr>
          <w:sz w:val="28"/>
          <w:szCs w:val="28"/>
        </w:rPr>
      </w:pPr>
    </w:p>
    <w:p w14:paraId="199CFA78" w14:textId="77777777" w:rsidR="00884A82" w:rsidRDefault="00884A82" w:rsidP="00884A82">
      <w:pPr>
        <w:ind w:left="720"/>
        <w:rPr>
          <w:sz w:val="28"/>
          <w:szCs w:val="28"/>
        </w:rPr>
      </w:pPr>
    </w:p>
    <w:p w14:paraId="5549D59E" w14:textId="77777777" w:rsidR="00442565" w:rsidRDefault="00442565" w:rsidP="00884A82">
      <w:pPr>
        <w:ind w:left="720"/>
        <w:rPr>
          <w:sz w:val="28"/>
          <w:szCs w:val="28"/>
        </w:rPr>
      </w:pPr>
    </w:p>
    <w:p w14:paraId="36417CF3" w14:textId="77777777" w:rsidR="00884A82" w:rsidRPr="00CA755B" w:rsidRDefault="00884A82" w:rsidP="00884A82">
      <w:pPr>
        <w:ind w:left="720"/>
        <w:rPr>
          <w:sz w:val="28"/>
          <w:szCs w:val="28"/>
        </w:rPr>
      </w:pPr>
    </w:p>
    <w:p w14:paraId="09634854" w14:textId="77777777" w:rsidR="00CA755B" w:rsidRDefault="00CA755B" w:rsidP="00CA755B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A755B">
        <w:rPr>
          <w:rFonts w:ascii="Calibri" w:eastAsia="Times New Roman" w:hAnsi="Calibri" w:cs="Calibri"/>
          <w:b/>
          <w:bCs/>
          <w:color w:val="000000"/>
          <w:kern w:val="0"/>
          <w:sz w:val="28"/>
          <w:szCs w:val="28"/>
          <w:lang w:eastAsia="en-IN"/>
          <w14:ligatures w14:val="none"/>
        </w:rPr>
        <w:lastRenderedPageBreak/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9"/>
        <w:gridCol w:w="1745"/>
        <w:gridCol w:w="1541"/>
        <w:gridCol w:w="1515"/>
        <w:gridCol w:w="1403"/>
        <w:gridCol w:w="1453"/>
      </w:tblGrid>
      <w:tr w:rsidR="00884A82" w14:paraId="21DAF2CC" w14:textId="77777777" w:rsidTr="00387F53">
        <w:tc>
          <w:tcPr>
            <w:tcW w:w="1359" w:type="dxa"/>
          </w:tcPr>
          <w:p w14:paraId="40DA6E05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Case ID</w:t>
            </w:r>
          </w:p>
          <w:p w14:paraId="16BB95CD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356EA719" w14:textId="77777777" w:rsidR="00CA755B" w:rsidRPr="00884A82" w:rsidRDefault="00CA755B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Test Scenario</w:t>
            </w:r>
          </w:p>
          <w:p w14:paraId="710D4AD0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41" w:type="dxa"/>
          </w:tcPr>
          <w:p w14:paraId="25FBFA83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4EC62B43" w14:textId="77777777" w:rsidR="00884A82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Test Steps</w:t>
            </w:r>
          </w:p>
          <w:p w14:paraId="2376819C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515" w:type="dxa"/>
          </w:tcPr>
          <w:p w14:paraId="1456F01A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Expected Result</w:t>
            </w:r>
          </w:p>
          <w:p w14:paraId="6645D249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03" w:type="dxa"/>
          </w:tcPr>
          <w:p w14:paraId="1FA1273E" w14:textId="77777777" w:rsidR="00884A82" w:rsidRPr="00884A82" w:rsidRDefault="00884A82" w:rsidP="00884A82">
            <w:pPr>
              <w:pStyle w:val="NormalWeb"/>
              <w:spacing w:before="277" w:after="277"/>
              <w:jc w:val="center"/>
              <w:rPr>
                <w:sz w:val="28"/>
                <w:szCs w:val="28"/>
              </w:rPr>
            </w:pPr>
            <w:r w:rsidRPr="00884A82">
              <w:rPr>
                <w:rFonts w:ascii="Arial" w:hAnsi="Arial" w:cs="Arial"/>
                <w:b/>
                <w:bCs/>
                <w:color w:val="1F1F1F"/>
                <w:sz w:val="28"/>
                <w:szCs w:val="28"/>
              </w:rPr>
              <w:t>Actual Result</w:t>
            </w:r>
          </w:p>
          <w:p w14:paraId="046B3E82" w14:textId="77777777" w:rsidR="00CA755B" w:rsidRPr="00884A82" w:rsidRDefault="00CA755B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453" w:type="dxa"/>
          </w:tcPr>
          <w:p w14:paraId="2149B18F" w14:textId="77777777" w:rsid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  <w:p w14:paraId="232D747F" w14:textId="77777777" w:rsidR="00CA755B" w:rsidRPr="00884A82" w:rsidRDefault="00884A82" w:rsidP="00884A8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884A82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Pass/Fail</w:t>
            </w:r>
          </w:p>
        </w:tc>
      </w:tr>
      <w:tr w:rsidR="00884A82" w14:paraId="04432515" w14:textId="77777777" w:rsidTr="00387F53">
        <w:tc>
          <w:tcPr>
            <w:tcW w:w="1359" w:type="dxa"/>
          </w:tcPr>
          <w:p w14:paraId="67A13A99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TC001</w:t>
            </w:r>
          </w:p>
          <w:p w14:paraId="2F51EC28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74DD7592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tracking and logging</w:t>
            </w:r>
          </w:p>
        </w:tc>
        <w:tc>
          <w:tcPr>
            <w:tcW w:w="1541" w:type="dxa"/>
          </w:tcPr>
          <w:p w14:paraId="6EF46755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Workout </w:t>
            </w:r>
          </w:p>
          <w:p w14:paraId="312D2D7A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2. Log new workout </w:t>
            </w:r>
          </w:p>
          <w:p w14:paraId="2D367611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3. Save</w:t>
            </w:r>
          </w:p>
        </w:tc>
        <w:tc>
          <w:tcPr>
            <w:tcW w:w="1515" w:type="dxa"/>
          </w:tcPr>
          <w:p w14:paraId="1D5C2E5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Workout is logged and displayed</w:t>
            </w:r>
          </w:p>
        </w:tc>
        <w:tc>
          <w:tcPr>
            <w:tcW w:w="1403" w:type="dxa"/>
          </w:tcPr>
          <w:p w14:paraId="746B647F" w14:textId="352FFAEE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56FB5D9D" w14:textId="456915BD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884A82" w14:paraId="0D1BB731" w14:textId="77777777" w:rsidTr="00387F53">
        <w:tc>
          <w:tcPr>
            <w:tcW w:w="1359" w:type="dxa"/>
          </w:tcPr>
          <w:p w14:paraId="1EF25053" w14:textId="77777777" w:rsidR="00884A82" w:rsidRPr="00387F53" w:rsidRDefault="00884A82" w:rsidP="00884A82">
            <w:pPr>
              <w:spacing w:after="480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TC002</w:t>
            </w:r>
          </w:p>
          <w:p w14:paraId="510054BF" w14:textId="77777777" w:rsidR="00CA755B" w:rsidRPr="00387F53" w:rsidRDefault="00CA755B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</w:p>
        </w:tc>
        <w:tc>
          <w:tcPr>
            <w:tcW w:w="1745" w:type="dxa"/>
          </w:tcPr>
          <w:p w14:paraId="14C00000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setting and progress monitoring</w:t>
            </w:r>
          </w:p>
        </w:tc>
        <w:tc>
          <w:tcPr>
            <w:tcW w:w="1541" w:type="dxa"/>
          </w:tcPr>
          <w:p w14:paraId="24CCC6F6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1. Go to Goals </w:t>
            </w:r>
          </w:p>
          <w:p w14:paraId="5EF97F5E" w14:textId="77777777" w:rsidR="00884A82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2. Set new goal </w:t>
            </w:r>
          </w:p>
          <w:p w14:paraId="2498153D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 3. Save</w:t>
            </w:r>
          </w:p>
        </w:tc>
        <w:tc>
          <w:tcPr>
            <w:tcW w:w="1515" w:type="dxa"/>
          </w:tcPr>
          <w:p w14:paraId="797381B3" w14:textId="77777777" w:rsidR="00CA755B" w:rsidRPr="00387F53" w:rsidRDefault="00884A82" w:rsidP="00CA755B">
            <w:pP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</w:pPr>
            <w:r w:rsidRPr="00387F53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n-IN"/>
                <w14:ligatures w14:val="none"/>
              </w:rPr>
              <w:t>Goal is set and visible in profile</w:t>
            </w:r>
          </w:p>
        </w:tc>
        <w:tc>
          <w:tcPr>
            <w:tcW w:w="1403" w:type="dxa"/>
          </w:tcPr>
          <w:p w14:paraId="5F43A73D" w14:textId="5CBF6D2A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t>Open</w:t>
            </w:r>
          </w:p>
        </w:tc>
        <w:tc>
          <w:tcPr>
            <w:tcW w:w="1453" w:type="dxa"/>
          </w:tcPr>
          <w:p w14:paraId="4173A8B3" w14:textId="30A2B475" w:rsidR="00CA755B" w:rsidRDefault="00A304D2" w:rsidP="00CA755B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7B4F964F" w14:textId="77777777" w:rsidR="00CA755B" w:rsidRDefault="00CA755B" w:rsidP="00CA755B">
      <w:pPr>
        <w:ind w:left="1211"/>
        <w:rPr>
          <w:sz w:val="36"/>
          <w:szCs w:val="36"/>
        </w:rPr>
      </w:pPr>
    </w:p>
    <w:p w14:paraId="374647CA" w14:textId="77777777" w:rsidR="00387F53" w:rsidRPr="00CA755B" w:rsidRDefault="00387F53" w:rsidP="00387F53">
      <w:pPr>
        <w:jc w:val="both"/>
        <w:rPr>
          <w:b/>
          <w:bCs/>
          <w:sz w:val="36"/>
          <w:szCs w:val="36"/>
        </w:rPr>
      </w:pPr>
      <w:r w:rsidRPr="00884A82">
        <w:rPr>
          <w:b/>
          <w:bCs/>
          <w:sz w:val="36"/>
          <w:szCs w:val="36"/>
        </w:rPr>
        <w:t>Bug Tracking</w:t>
      </w:r>
      <w:r>
        <w:rPr>
          <w:b/>
          <w:bCs/>
          <w:sz w:val="36"/>
          <w:szCs w:val="36"/>
        </w:rPr>
        <w:t>:</w:t>
      </w:r>
    </w:p>
    <w:p w14:paraId="1E3CEA39" w14:textId="77777777" w:rsidR="00387F53" w:rsidRDefault="00387F53" w:rsidP="00CA755B">
      <w:pPr>
        <w:ind w:left="1211"/>
        <w:rPr>
          <w:sz w:val="36"/>
          <w:szCs w:val="36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782"/>
        <w:gridCol w:w="1765"/>
        <w:gridCol w:w="2693"/>
        <w:gridCol w:w="1276"/>
        <w:gridCol w:w="1417"/>
        <w:gridCol w:w="1418"/>
      </w:tblGrid>
      <w:tr w:rsidR="00387F53" w14:paraId="5EB6FB14" w14:textId="77777777" w:rsidTr="00387F53">
        <w:tc>
          <w:tcPr>
            <w:tcW w:w="782" w:type="dxa"/>
          </w:tcPr>
          <w:p w14:paraId="21F25E62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ID</w:t>
            </w:r>
          </w:p>
        </w:tc>
        <w:tc>
          <w:tcPr>
            <w:tcW w:w="1765" w:type="dxa"/>
          </w:tcPr>
          <w:p w14:paraId="6A1B88A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Bug Description</w:t>
            </w:r>
          </w:p>
        </w:tc>
        <w:tc>
          <w:tcPr>
            <w:tcW w:w="2693" w:type="dxa"/>
          </w:tcPr>
          <w:p w14:paraId="3D5556B7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Step to reproduce</w:t>
            </w:r>
          </w:p>
        </w:tc>
        <w:tc>
          <w:tcPr>
            <w:tcW w:w="1276" w:type="dxa"/>
          </w:tcPr>
          <w:p w14:paraId="0DEC763D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Severity</w:t>
            </w:r>
          </w:p>
        </w:tc>
        <w:tc>
          <w:tcPr>
            <w:tcW w:w="1417" w:type="dxa"/>
          </w:tcPr>
          <w:p w14:paraId="4380A7C6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1418" w:type="dxa"/>
          </w:tcPr>
          <w:p w14:paraId="39B137D0" w14:textId="77777777" w:rsidR="00884A82" w:rsidRDefault="00884A82" w:rsidP="00884A82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Additional feedback</w:t>
            </w:r>
          </w:p>
        </w:tc>
      </w:tr>
      <w:tr w:rsidR="00387F53" w:rsidRPr="00387F53" w14:paraId="4284318E" w14:textId="77777777" w:rsidTr="00387F53">
        <w:tc>
          <w:tcPr>
            <w:tcW w:w="782" w:type="dxa"/>
          </w:tcPr>
          <w:p w14:paraId="2CCB2A4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BG-001</w:t>
            </w:r>
          </w:p>
        </w:tc>
        <w:tc>
          <w:tcPr>
            <w:tcW w:w="1765" w:type="dxa"/>
          </w:tcPr>
          <w:p w14:paraId="09218A83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Workout log not displaying correctly</w:t>
            </w:r>
          </w:p>
        </w:tc>
        <w:tc>
          <w:tcPr>
            <w:tcW w:w="2693" w:type="dxa"/>
          </w:tcPr>
          <w:p w14:paraId="66CB7737" w14:textId="3332A215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>2. L</w:t>
            </w:r>
            <w:r w:rsidR="00174D6D">
              <w:rPr>
                <w:sz w:val="28"/>
                <w:szCs w:val="28"/>
              </w:rPr>
              <w:t xml:space="preserve">og a workout session. </w:t>
            </w:r>
            <w:r w:rsidR="00174D6D">
              <w:rPr>
                <w:sz w:val="28"/>
                <w:szCs w:val="28"/>
              </w:rPr>
              <w:br/>
              <w:t xml:space="preserve">3. Go to </w:t>
            </w:r>
            <w:proofErr w:type="spellStart"/>
            <w:r w:rsidRPr="00387F53">
              <w:rPr>
                <w:sz w:val="28"/>
                <w:szCs w:val="28"/>
              </w:rPr>
              <w:t>workout</w:t>
            </w:r>
            <w:proofErr w:type="spellEnd"/>
            <w:r w:rsidRPr="00387F53">
              <w:rPr>
                <w:sz w:val="28"/>
                <w:szCs w:val="28"/>
              </w:rPr>
              <w:t xml:space="preserve"> history. </w:t>
            </w:r>
            <w:r w:rsidRPr="00387F53">
              <w:rPr>
                <w:sz w:val="28"/>
                <w:szCs w:val="28"/>
              </w:rPr>
              <w:br/>
              <w:t xml:space="preserve">Expected: Workout log displays correctly. </w:t>
            </w:r>
            <w:r w:rsidRPr="00387F53">
              <w:rPr>
                <w:sz w:val="28"/>
                <w:szCs w:val="28"/>
              </w:rPr>
              <w:br/>
              <w:t>Actual: Workout log is either missing or incorrect.</w:t>
            </w:r>
          </w:p>
        </w:tc>
        <w:tc>
          <w:tcPr>
            <w:tcW w:w="1276" w:type="dxa"/>
          </w:tcPr>
          <w:p w14:paraId="26A95897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High</w:t>
            </w:r>
          </w:p>
        </w:tc>
        <w:tc>
          <w:tcPr>
            <w:tcW w:w="1417" w:type="dxa"/>
          </w:tcPr>
          <w:p w14:paraId="49B86A01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42C7775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793A0950" w14:textId="320365EA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  <w:tr w:rsidR="00387F53" w:rsidRPr="00387F53" w14:paraId="67D9A446" w14:textId="77777777" w:rsidTr="00387F53">
        <w:tc>
          <w:tcPr>
            <w:tcW w:w="782" w:type="dxa"/>
          </w:tcPr>
          <w:p w14:paraId="646DF936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BG-002</w:t>
            </w:r>
          </w:p>
        </w:tc>
        <w:tc>
          <w:tcPr>
            <w:tcW w:w="1765" w:type="dxa"/>
          </w:tcPr>
          <w:p w14:paraId="69FE8AA5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>Goal progress not updating</w:t>
            </w:r>
          </w:p>
        </w:tc>
        <w:tc>
          <w:tcPr>
            <w:tcW w:w="2693" w:type="dxa"/>
          </w:tcPr>
          <w:p w14:paraId="6519C9B6" w14:textId="77777777" w:rsidR="00884A82" w:rsidRPr="00387F53" w:rsidRDefault="00387F53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t xml:space="preserve">1. Open app. </w:t>
            </w:r>
            <w:r w:rsidRPr="00387F53">
              <w:rPr>
                <w:sz w:val="28"/>
                <w:szCs w:val="28"/>
              </w:rPr>
              <w:br/>
              <w:t xml:space="preserve">2. Set a fitness goal. </w:t>
            </w:r>
            <w:r w:rsidRPr="00387F53">
              <w:rPr>
                <w:sz w:val="28"/>
                <w:szCs w:val="28"/>
              </w:rPr>
              <w:br/>
              <w:t xml:space="preserve">3. Perform activities. </w:t>
            </w:r>
            <w:r w:rsidRPr="00387F53">
              <w:rPr>
                <w:sz w:val="28"/>
                <w:szCs w:val="28"/>
              </w:rPr>
              <w:br/>
              <w:t xml:space="preserve">4. Check goal </w:t>
            </w:r>
            <w:r w:rsidRPr="00387F53">
              <w:rPr>
                <w:sz w:val="28"/>
                <w:szCs w:val="28"/>
              </w:rPr>
              <w:lastRenderedPageBreak/>
              <w:t xml:space="preserve">progress. </w:t>
            </w:r>
            <w:r w:rsidRPr="00387F53">
              <w:rPr>
                <w:sz w:val="28"/>
                <w:szCs w:val="28"/>
              </w:rPr>
              <w:br/>
              <w:t xml:space="preserve">Expected: Goal progress reflects activities. </w:t>
            </w:r>
            <w:r w:rsidRPr="00387F53">
              <w:rPr>
                <w:sz w:val="28"/>
                <w:szCs w:val="28"/>
              </w:rPr>
              <w:br/>
              <w:t>Actual: Goal progress does not update.</w:t>
            </w:r>
          </w:p>
        </w:tc>
        <w:tc>
          <w:tcPr>
            <w:tcW w:w="1276" w:type="dxa"/>
          </w:tcPr>
          <w:p w14:paraId="295C28EE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  <w:r w:rsidRPr="00387F53">
              <w:rPr>
                <w:sz w:val="28"/>
                <w:szCs w:val="28"/>
              </w:rPr>
              <w:lastRenderedPageBreak/>
              <w:t>Medium</w:t>
            </w:r>
          </w:p>
        </w:tc>
        <w:tc>
          <w:tcPr>
            <w:tcW w:w="1417" w:type="dxa"/>
          </w:tcPr>
          <w:p w14:paraId="4F9AF5D2" w14:textId="77777777" w:rsidR="00884A82" w:rsidRPr="00387F53" w:rsidRDefault="00884A82" w:rsidP="00884A82">
            <w:pPr>
              <w:spacing w:after="480"/>
              <w:jc w:val="both"/>
              <w:rPr>
                <w:rFonts w:ascii="Arial" w:hAnsi="Arial" w:cs="Arial"/>
                <w:color w:val="374151"/>
                <w:sz w:val="28"/>
                <w:szCs w:val="28"/>
              </w:rPr>
            </w:pPr>
            <w:r w:rsidRPr="00387F53">
              <w:rPr>
                <w:rFonts w:ascii="Arial" w:hAnsi="Arial" w:cs="Arial"/>
                <w:color w:val="374151"/>
                <w:sz w:val="28"/>
                <w:szCs w:val="28"/>
              </w:rPr>
              <w:br/>
              <w:t>Open</w:t>
            </w:r>
          </w:p>
          <w:p w14:paraId="06D55E72" w14:textId="77777777" w:rsidR="00884A82" w:rsidRPr="00387F53" w:rsidRDefault="00884A82" w:rsidP="00884A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418" w:type="dxa"/>
          </w:tcPr>
          <w:p w14:paraId="4294F722" w14:textId="3E9AD0AF" w:rsidR="00884A82" w:rsidRPr="00387F53" w:rsidRDefault="00A304D2" w:rsidP="00884A82">
            <w:pPr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color w:val="374151"/>
                <w:sz w:val="28"/>
                <w:szCs w:val="28"/>
              </w:rPr>
              <w:t>Pass</w:t>
            </w:r>
          </w:p>
        </w:tc>
      </w:tr>
    </w:tbl>
    <w:p w14:paraId="237FF1DD" w14:textId="77777777" w:rsidR="00CA755B" w:rsidRPr="00CA755B" w:rsidRDefault="00CA755B" w:rsidP="00CA755B">
      <w:pPr>
        <w:ind w:left="720"/>
        <w:rPr>
          <w:i/>
          <w:iCs/>
          <w:sz w:val="28"/>
          <w:szCs w:val="28"/>
        </w:rPr>
      </w:pPr>
    </w:p>
    <w:p w14:paraId="7E6E7C5B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6FA59D6D" w14:textId="77777777" w:rsidR="00387F53" w:rsidRPr="00387F53" w:rsidRDefault="00387F53" w:rsidP="00387F53">
      <w:pPr>
        <w:rPr>
          <w:sz w:val="28"/>
          <w:szCs w:val="28"/>
        </w:rPr>
      </w:pPr>
      <w:r w:rsidRPr="00387F53">
        <w:rPr>
          <w:b/>
          <w:bCs/>
          <w:sz w:val="28"/>
          <w:szCs w:val="28"/>
        </w:rPr>
        <w:t>Sign-off:</w:t>
      </w:r>
    </w:p>
    <w:p w14:paraId="3F954DDE" w14:textId="3A90E821" w:rsidR="00387F53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 w:rsidR="005602A1">
        <w:rPr>
          <w:sz w:val="28"/>
          <w:szCs w:val="28"/>
        </w:rPr>
        <w:t xml:space="preserve"> </w:t>
      </w:r>
      <w:r w:rsidRPr="00387F53">
        <w:rPr>
          <w:sz w:val="28"/>
          <w:szCs w:val="28"/>
        </w:rPr>
        <w:t>Tester Name</w:t>
      </w:r>
      <w:r>
        <w:rPr>
          <w:sz w:val="28"/>
          <w:szCs w:val="28"/>
        </w:rPr>
        <w:t>:</w:t>
      </w:r>
      <w:r w:rsidR="00174D6D">
        <w:rPr>
          <w:sz w:val="28"/>
          <w:szCs w:val="28"/>
        </w:rPr>
        <w:t xml:space="preserve">  </w:t>
      </w:r>
      <w:proofErr w:type="spellStart"/>
      <w:r w:rsidR="00174D6D">
        <w:rPr>
          <w:sz w:val="28"/>
          <w:szCs w:val="28"/>
        </w:rPr>
        <w:t>Ankita</w:t>
      </w:r>
      <w:proofErr w:type="spellEnd"/>
      <w:r w:rsidR="00174D6D">
        <w:rPr>
          <w:sz w:val="28"/>
          <w:szCs w:val="28"/>
        </w:rPr>
        <w:t xml:space="preserve"> </w:t>
      </w:r>
      <w:proofErr w:type="spellStart"/>
      <w:r w:rsidR="00174D6D">
        <w:rPr>
          <w:sz w:val="28"/>
          <w:szCs w:val="28"/>
        </w:rPr>
        <w:t>Jagtap</w:t>
      </w:r>
      <w:proofErr w:type="spellEnd"/>
    </w:p>
    <w:p w14:paraId="5DD90D72" w14:textId="7C82B7FD" w:rsid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2.</w:t>
      </w:r>
      <w:r w:rsidR="005602A1">
        <w:rPr>
          <w:sz w:val="28"/>
          <w:szCs w:val="28"/>
        </w:rPr>
        <w:t xml:space="preserve"> </w:t>
      </w:r>
      <w:proofErr w:type="gramStart"/>
      <w:r w:rsidRPr="00387F53">
        <w:rPr>
          <w:sz w:val="28"/>
          <w:szCs w:val="28"/>
        </w:rPr>
        <w:t>Date</w:t>
      </w:r>
      <w:r w:rsidR="005602A1">
        <w:rPr>
          <w:sz w:val="28"/>
          <w:szCs w:val="28"/>
        </w:rPr>
        <w:t xml:space="preserve"> </w:t>
      </w:r>
      <w:r w:rsidRPr="00387F53">
        <w:rPr>
          <w:sz w:val="28"/>
          <w:szCs w:val="28"/>
        </w:rPr>
        <w:t>:</w:t>
      </w:r>
      <w:proofErr w:type="gramEnd"/>
      <w:r w:rsidRPr="00387F53">
        <w:rPr>
          <w:sz w:val="28"/>
          <w:szCs w:val="28"/>
        </w:rPr>
        <w:t xml:space="preserve"> </w:t>
      </w:r>
    </w:p>
    <w:p w14:paraId="6AE5B969" w14:textId="3DD94DA9" w:rsidR="00387F53" w:rsidRPr="00387F53" w:rsidRDefault="00387F53" w:rsidP="00387F53">
      <w:pPr>
        <w:rPr>
          <w:sz w:val="28"/>
          <w:szCs w:val="28"/>
        </w:rPr>
      </w:pPr>
      <w:r>
        <w:rPr>
          <w:sz w:val="28"/>
          <w:szCs w:val="28"/>
        </w:rPr>
        <w:t xml:space="preserve">    3.</w:t>
      </w:r>
      <w:r w:rsidR="005602A1">
        <w:rPr>
          <w:sz w:val="28"/>
          <w:szCs w:val="28"/>
        </w:rPr>
        <w:t xml:space="preserve"> </w:t>
      </w:r>
      <w:proofErr w:type="gramStart"/>
      <w:r w:rsidRPr="00387F53">
        <w:rPr>
          <w:sz w:val="28"/>
          <w:szCs w:val="28"/>
        </w:rPr>
        <w:t>Signature</w:t>
      </w:r>
      <w:r w:rsidR="005602A1">
        <w:rPr>
          <w:sz w:val="28"/>
          <w:szCs w:val="28"/>
        </w:rPr>
        <w:t xml:space="preserve"> </w:t>
      </w:r>
      <w:r w:rsidRPr="00387F53">
        <w:rPr>
          <w:sz w:val="28"/>
          <w:szCs w:val="28"/>
        </w:rPr>
        <w:t>:</w:t>
      </w:r>
      <w:proofErr w:type="gramEnd"/>
      <w:r w:rsidRPr="00387F53">
        <w:rPr>
          <w:sz w:val="28"/>
          <w:szCs w:val="28"/>
        </w:rPr>
        <w:t xml:space="preserve"> </w:t>
      </w:r>
    </w:p>
    <w:p w14:paraId="0A06D9AC" w14:textId="77777777" w:rsidR="00CA755B" w:rsidRPr="00387F53" w:rsidRDefault="00CA755B" w:rsidP="00387F53">
      <w:pPr>
        <w:ind w:left="720" w:firstLine="720"/>
        <w:rPr>
          <w:sz w:val="28"/>
          <w:szCs w:val="28"/>
        </w:rPr>
      </w:pPr>
    </w:p>
    <w:p w14:paraId="43D95DF2" w14:textId="77777777" w:rsidR="00CA755B" w:rsidRPr="00387F53" w:rsidRDefault="00CA755B" w:rsidP="00CA755B">
      <w:pPr>
        <w:ind w:left="720"/>
        <w:rPr>
          <w:sz w:val="28"/>
          <w:szCs w:val="28"/>
        </w:rPr>
      </w:pPr>
    </w:p>
    <w:p w14:paraId="04F5EB2E" w14:textId="77777777" w:rsidR="00CA755B" w:rsidRPr="00733851" w:rsidRDefault="00CA755B" w:rsidP="00CA755B">
      <w:pPr>
        <w:ind w:left="720"/>
        <w:rPr>
          <w:sz w:val="28"/>
          <w:szCs w:val="28"/>
        </w:rPr>
      </w:pPr>
    </w:p>
    <w:p w14:paraId="694BE427" w14:textId="77777777" w:rsidR="00733851" w:rsidRPr="00733851" w:rsidRDefault="00733851" w:rsidP="00733851">
      <w:pPr>
        <w:rPr>
          <w:sz w:val="28"/>
          <w:szCs w:val="28"/>
        </w:rPr>
      </w:pPr>
    </w:p>
    <w:p w14:paraId="1F7C9EF6" w14:textId="77777777" w:rsidR="00733851" w:rsidRPr="00387F53" w:rsidRDefault="00733851" w:rsidP="00733851">
      <w:pPr>
        <w:jc w:val="center"/>
        <w:rPr>
          <w:sz w:val="28"/>
          <w:szCs w:val="28"/>
        </w:rPr>
      </w:pPr>
    </w:p>
    <w:sectPr w:rsidR="00733851" w:rsidRPr="00387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D5B49"/>
    <w:multiLevelType w:val="hybridMultilevel"/>
    <w:tmpl w:val="8E6C69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D7AA0"/>
    <w:multiLevelType w:val="multilevel"/>
    <w:tmpl w:val="6440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9D1233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52E6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62E6AD0"/>
    <w:multiLevelType w:val="hybridMultilevel"/>
    <w:tmpl w:val="74B0E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97753"/>
    <w:multiLevelType w:val="multilevel"/>
    <w:tmpl w:val="17F21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1A1427"/>
    <w:multiLevelType w:val="multilevel"/>
    <w:tmpl w:val="A6B0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8155D"/>
    <w:multiLevelType w:val="multilevel"/>
    <w:tmpl w:val="B338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51016F"/>
    <w:multiLevelType w:val="multilevel"/>
    <w:tmpl w:val="49E2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4B2DD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3DC05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3ED279A"/>
    <w:multiLevelType w:val="hybridMultilevel"/>
    <w:tmpl w:val="140464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C103C8"/>
    <w:multiLevelType w:val="multilevel"/>
    <w:tmpl w:val="A44C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12"/>
  </w:num>
  <w:num w:numId="4">
    <w:abstractNumId w:val="1"/>
  </w:num>
  <w:num w:numId="5">
    <w:abstractNumId w:val="2"/>
  </w:num>
  <w:num w:numId="6">
    <w:abstractNumId w:val="6"/>
  </w:num>
  <w:num w:numId="7">
    <w:abstractNumId w:val="11"/>
  </w:num>
  <w:num w:numId="8">
    <w:abstractNumId w:val="0"/>
  </w:num>
  <w:num w:numId="9">
    <w:abstractNumId w:val="9"/>
  </w:num>
  <w:num w:numId="10">
    <w:abstractNumId w:val="3"/>
  </w:num>
  <w:num w:numId="11">
    <w:abstractNumId w:val="10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D2"/>
    <w:rsid w:val="0011394B"/>
    <w:rsid w:val="00174D6D"/>
    <w:rsid w:val="00374299"/>
    <w:rsid w:val="00387F53"/>
    <w:rsid w:val="004055C5"/>
    <w:rsid w:val="00442565"/>
    <w:rsid w:val="005533D5"/>
    <w:rsid w:val="005602A1"/>
    <w:rsid w:val="0064531C"/>
    <w:rsid w:val="00733851"/>
    <w:rsid w:val="00753907"/>
    <w:rsid w:val="00884A82"/>
    <w:rsid w:val="008F6C8E"/>
    <w:rsid w:val="00A304D2"/>
    <w:rsid w:val="00CA755B"/>
    <w:rsid w:val="00E757BD"/>
    <w:rsid w:val="00F9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BD2A"/>
  <w15:chartTrackingRefBased/>
  <w15:docId w15:val="{FDAAEFE0-E978-42AD-9AC7-F7BFA91D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8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3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8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55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4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0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37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4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9800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20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ati%20swami\Downloads\User%20Acceptance%20Test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User Acceptance Testing</Template>
  <TotalTime>1</TotalTime>
  <Pages>4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Jagtap</dc:creator>
  <cp:keywords/>
  <dc:description/>
  <cp:lastModifiedBy>dell</cp:lastModifiedBy>
  <cp:revision>6</cp:revision>
  <dcterms:created xsi:type="dcterms:W3CDTF">2024-11-10T14:58:00Z</dcterms:created>
  <dcterms:modified xsi:type="dcterms:W3CDTF">2024-11-10T14:59:00Z</dcterms:modified>
</cp:coreProperties>
</file>